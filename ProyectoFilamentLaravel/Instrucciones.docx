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C6554A" w:rsidP="00C6554A">
      <w:pPr>
        <w:pStyle w:val="Foto"/>
        <w:rPr>
          <w:noProof/>
        </w:rPr>
      </w:pPr>
    </w:p>
    <w:p w:rsidR="00C6554A" w:rsidRPr="009679B1" w:rsidRDefault="005A54A5" w:rsidP="00A75DC7">
      <w:pPr>
        <w:pStyle w:val="Ttulo"/>
        <w:rPr>
          <w:noProof/>
        </w:rPr>
      </w:pPr>
      <w:r>
        <w:rPr>
          <w:noProof/>
        </w:rPr>
        <w:t>INSTRUCCIONES</w:t>
      </w:r>
    </w:p>
    <w:p w:rsidR="00E3401F" w:rsidRDefault="005A54A5" w:rsidP="00C6554A">
      <w:pPr>
        <w:pStyle w:val="Informacindecontacto"/>
        <w:rPr>
          <w:noProof/>
        </w:rPr>
      </w:pPr>
      <w:r>
        <w:rPr>
          <w:noProof/>
        </w:rPr>
        <w:t>Filament Laravel</w:t>
      </w:r>
    </w:p>
    <w:p w:rsidR="00261720" w:rsidRDefault="0032238E" w:rsidP="00C6554A">
      <w:pPr>
        <w:pStyle w:val="Informacindecontacto"/>
        <w:rPr>
          <w:noProof/>
          <w:lang w:bidi="es-ES"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E3401F">
        <w:rPr>
          <w:noProof/>
        </w:rPr>
        <w:t>15</w:t>
      </w:r>
      <w:r>
        <w:rPr>
          <w:noProof/>
        </w:rPr>
        <w:t>/</w:t>
      </w:r>
      <w:r w:rsidR="00A75DC7">
        <w:rPr>
          <w:noProof/>
        </w:rPr>
        <w:t>11</w:t>
      </w:r>
      <w:r>
        <w:rPr>
          <w:noProof/>
        </w:rPr>
        <w:t>/202</w:t>
      </w:r>
      <w:r w:rsidR="00A75DC7">
        <w:rPr>
          <w:noProof/>
        </w:rPr>
        <w:t>3</w:t>
      </w:r>
      <w:r w:rsidR="00C6554A" w:rsidRPr="009679B1">
        <w:rPr>
          <w:noProof/>
          <w:lang w:bidi="es-ES"/>
        </w:rPr>
        <w:br w:type="page"/>
      </w:r>
    </w:p>
    <w:p w:rsidR="00261720" w:rsidRPr="002903F6" w:rsidRDefault="00261720" w:rsidP="00261720">
      <w:pPr>
        <w:pStyle w:val="Ttulo1"/>
        <w:jc w:val="both"/>
      </w:pPr>
      <w:bookmarkStart w:id="0" w:name="_Toc150947208"/>
      <w:r w:rsidRPr="007631D9">
        <w:lastRenderedPageBreak/>
        <w:t>ÍNDICE</w:t>
      </w:r>
      <w:bookmarkEnd w:id="0"/>
    </w:p>
    <w:bookmarkStart w:id="1" w:name="_GoBack"/>
    <w:bookmarkEnd w:id="1"/>
    <w:p w:rsidR="005A54A5" w:rsidRDefault="00261720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 w:rsidRPr="002903F6">
        <w:rPr>
          <w:b w:val="0"/>
          <w:bCs w:val="0"/>
          <w:caps w:val="0"/>
          <w:lang w:val="es-ES"/>
        </w:rPr>
        <w:fldChar w:fldCharType="begin"/>
      </w:r>
      <w:r w:rsidRPr="002903F6">
        <w:rPr>
          <w:b w:val="0"/>
          <w:bCs w:val="0"/>
          <w:caps w:val="0"/>
          <w:lang w:val="es-ES"/>
        </w:rPr>
        <w:instrText xml:space="preserve"> TOC \o "2-3" \h \z \t "Título 1;1" </w:instrText>
      </w:r>
      <w:r w:rsidRPr="002903F6">
        <w:rPr>
          <w:b w:val="0"/>
          <w:bCs w:val="0"/>
          <w:caps w:val="0"/>
          <w:lang w:val="es-ES"/>
        </w:rPr>
        <w:fldChar w:fldCharType="separate"/>
      </w:r>
      <w:hyperlink w:anchor="_Toc150947208" w:history="1">
        <w:r w:rsidR="005A54A5" w:rsidRPr="001B4854">
          <w:rPr>
            <w:rStyle w:val="Hipervnculo"/>
            <w:noProof/>
          </w:rPr>
          <w:t>ÍNDICE</w:t>
        </w:r>
        <w:r w:rsidR="005A54A5">
          <w:rPr>
            <w:noProof/>
            <w:webHidden/>
          </w:rPr>
          <w:tab/>
        </w:r>
        <w:r w:rsidR="005A54A5">
          <w:rPr>
            <w:noProof/>
            <w:webHidden/>
          </w:rPr>
          <w:fldChar w:fldCharType="begin"/>
        </w:r>
        <w:r w:rsidR="005A54A5">
          <w:rPr>
            <w:noProof/>
            <w:webHidden/>
          </w:rPr>
          <w:instrText xml:space="preserve"> PAGEREF _Toc150947208 \h </w:instrText>
        </w:r>
        <w:r w:rsidR="005A54A5">
          <w:rPr>
            <w:noProof/>
            <w:webHidden/>
          </w:rPr>
        </w:r>
        <w:r w:rsidR="005A54A5">
          <w:rPr>
            <w:noProof/>
            <w:webHidden/>
          </w:rPr>
          <w:fldChar w:fldCharType="separate"/>
        </w:r>
        <w:r w:rsidR="005A54A5">
          <w:rPr>
            <w:noProof/>
            <w:webHidden/>
          </w:rPr>
          <w:t>1</w:t>
        </w:r>
        <w:r w:rsidR="005A54A5">
          <w:rPr>
            <w:noProof/>
            <w:webHidden/>
          </w:rPr>
          <w:fldChar w:fldCharType="end"/>
        </w:r>
      </w:hyperlink>
    </w:p>
    <w:p w:rsidR="005A54A5" w:rsidRDefault="005A54A5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209" w:history="1">
        <w:r w:rsidRPr="001B4854">
          <w:rPr>
            <w:rStyle w:val="Hipervnculo"/>
            <w:noProof/>
          </w:rPr>
          <w:t>INSTALAR FILAMENT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54A5" w:rsidRDefault="005A54A5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210" w:history="1">
        <w:r w:rsidRPr="001B4854">
          <w:rPr>
            <w:rStyle w:val="Hipervnculo"/>
            <w:noProof/>
          </w:rPr>
          <w:t>USUARIOS Y LOGIN FILAMENT (SEEDER)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54A5" w:rsidRDefault="005A54A5">
      <w:pPr>
        <w:pStyle w:val="TD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50947211" w:history="1">
        <w:r w:rsidRPr="001B4854">
          <w:rPr>
            <w:rStyle w:val="Hipervnculo"/>
            <w:noProof/>
          </w:rPr>
          <w:t>DEFINIR LAS RUTAS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_Toc150947211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54A" w:rsidRPr="009679B1" w:rsidRDefault="00261720" w:rsidP="00261720">
      <w:r w:rsidRPr="002903F6">
        <w:rPr>
          <w:rFonts w:cstheme="minorHAnsi"/>
          <w:b/>
          <w:bCs/>
          <w:caps/>
          <w:sz w:val="20"/>
          <w:szCs w:val="20"/>
        </w:rPr>
        <w:fldChar w:fldCharType="end"/>
      </w:r>
      <w:r>
        <w:rPr>
          <w:noProof/>
          <w:lang w:bidi="es-ES"/>
        </w:rPr>
        <w:br w:type="page"/>
      </w:r>
    </w:p>
    <w:p w:rsidR="00E3401F" w:rsidRDefault="005A54A5" w:rsidP="00E3401F">
      <w:pPr>
        <w:pStyle w:val="Ttulo1"/>
        <w:rPr>
          <w:noProof/>
        </w:rPr>
      </w:pPr>
      <w:bookmarkStart w:id="2" w:name="_Toc150947209"/>
      <w:r>
        <w:rPr>
          <w:noProof/>
        </w:rPr>
        <w:lastRenderedPageBreak/>
        <w:t>I</w:t>
      </w:r>
      <w:r w:rsidR="00E3401F">
        <w:rPr>
          <w:noProof/>
        </w:rPr>
        <w:t>NSTALAR FILAMENT</w:t>
      </w:r>
      <w:bookmarkEnd w:id="2"/>
    </w:p>
    <w:p w:rsidR="00E3401F" w:rsidRDefault="00E3401F" w:rsidP="00E3401F">
      <w:pPr>
        <w:spacing w:before="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1) Abrimos la consola d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>ecomandos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 (Windows + R = CMD) y ejecutamos el siguiente comando para instalar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>filament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 y crear un proyecto en la carpeta que elijamos:</w:t>
      </w:r>
    </w:p>
    <w:p w:rsidR="00E3401F" w:rsidRDefault="00E3401F" w:rsidP="00E3401F">
      <w:pPr>
        <w:spacing w:before="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pPr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 xml:space="preserve">composer </w:t>
      </w:r>
      <w:proofErr w:type="spellStart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>create-project</w:t>
      </w:r>
      <w:proofErr w:type="spellEnd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 xml:space="preserve"> --</w:t>
      </w:r>
      <w:proofErr w:type="spellStart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>prefer-dist</w:t>
      </w:r>
      <w:proofErr w:type="spellEnd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>laravel</w:t>
      </w:r>
      <w:proofErr w:type="spellEnd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>/</w:t>
      </w:r>
      <w:proofErr w:type="spellStart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>laravel</w:t>
      </w:r>
      <w:proofErr w:type="spellEnd"/>
      <w:r w:rsidRPr="00E3401F">
        <w:rPr>
          <w:rFonts w:ascii="Times New Roman" w:eastAsia="Times New Roman" w:hAnsi="Times New Roman" w:cs="Times New Roman"/>
          <w:color w:val="auto"/>
          <w:sz w:val="24"/>
          <w:szCs w:val="24"/>
          <w:highlight w:val="darkGray"/>
          <w:lang w:eastAsia="es-ES"/>
        </w:rPr>
        <w:t xml:space="preserve"> nombre-del-proyecto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  </w:t>
      </w:r>
    </w:p>
    <w:p w:rsidR="00E3401F" w:rsidRDefault="00E3401F" w:rsidP="00E3401F">
      <w:pPr>
        <w:spacing w:before="0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2) Agregar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>filament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"/>
        </w:rPr>
        <w:t xml:space="preserve"> a mi proyecto:</w:t>
      </w:r>
    </w:p>
    <w:p w:rsidR="00E3401F" w:rsidRDefault="00E3401F" w:rsidP="00E3401F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composer </w:t>
      </w:r>
      <w:proofErr w:type="spellStart"/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require</w:t>
      </w:r>
      <w:proofErr w:type="spellEnd"/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filament</w:t>
      </w:r>
      <w:proofErr w:type="spellEnd"/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/</w:t>
      </w:r>
      <w:proofErr w:type="spellStart"/>
      <w:r w:rsidRPr="00E3401F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filament</w:t>
      </w:r>
      <w:proofErr w:type="spellEnd"/>
    </w:p>
    <w:p w:rsidR="007165FA" w:rsidRDefault="007165FA" w:rsidP="007165FA">
      <w:pPr>
        <w:pStyle w:val="Ttulo1"/>
        <w:rPr>
          <w:noProof/>
        </w:rPr>
      </w:pPr>
      <w:bookmarkStart w:id="3" w:name="_Toc150947210"/>
      <w:r>
        <w:rPr>
          <w:noProof/>
        </w:rPr>
        <w:t>USUARIOS Y LOGIN FILAMENT (SEEDER)</w:t>
      </w:r>
      <w:bookmarkEnd w:id="3"/>
    </w:p>
    <w:p w:rsidR="007165FA" w:rsidRDefault="007165FA" w:rsidP="00E3401F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E3401F" w:rsidRDefault="007165FA" w:rsidP="00E3401F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1</w:t>
      </w:r>
      <w:r w:rsidR="00E3401F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) Siempre que queramos guardar los datos y el código, para ver nuestros </w:t>
      </w:r>
      <w:proofErr w:type="spellStart"/>
      <w:r w:rsidR="00E3401F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cambios</w:t>
      </w:r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hay</w:t>
      </w:r>
      <w:proofErr w:type="spellEnd"/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que ejecutar</w:t>
      </w:r>
      <w:r w:rsidR="00F87C04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(los cambios se verán reflejados en </w:t>
      </w:r>
      <w:hyperlink r:id="rId8" w:history="1">
        <w:r w:rsidR="00F87C04" w:rsidRPr="00055E31">
          <w:rPr>
            <w:rStyle w:val="Hipervnculo"/>
            <w:rFonts w:ascii="Calibri" w:eastAsia="Times New Roman" w:hAnsi="Calibri" w:cs="Calibri"/>
            <w:sz w:val="24"/>
            <w:szCs w:val="24"/>
            <w:lang w:eastAsia="es-ES"/>
          </w:rPr>
          <w:t>http://localhost:8000/admin</w:t>
        </w:r>
      </w:hyperlink>
      <w:r w:rsidR="00F87C04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mientras esté en funcionamiento el </w:t>
      </w:r>
      <w:proofErr w:type="spellStart"/>
      <w:r w:rsidR="00F87C04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localhost</w:t>
      </w:r>
      <w:proofErr w:type="spellEnd"/>
      <w:r w:rsidR="00F87C04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)</w:t>
      </w:r>
      <w:r w:rsidR="00E3401F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: </w:t>
      </w:r>
    </w:p>
    <w:p w:rsidR="00E3401F" w:rsidRPr="00261720" w:rsidRDefault="00E3401F" w:rsidP="00E3401F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php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artisan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serve</w:t>
      </w:r>
      <w:proofErr w:type="spellEnd"/>
    </w:p>
    <w:p w:rsidR="00B338B9" w:rsidRDefault="007165FA" w:rsidP="00E07A15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2</w:t>
      </w:r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) Publicamos los recursos de </w:t>
      </w:r>
      <w:proofErr w:type="spellStart"/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Filament</w:t>
      </w:r>
      <w:proofErr w:type="spellEnd"/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, e</w:t>
      </w:r>
      <w:r w:rsidR="00847750"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sto te permitirá personalizar y ajustar la configuración según tus necesidades.</w:t>
      </w:r>
    </w:p>
    <w:p w:rsidR="00847750" w:rsidRDefault="00847750" w:rsidP="00E07A15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php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artisan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proofErr w:type="gram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vendor:publish</w:t>
      </w:r>
      <w:proofErr w:type="spellEnd"/>
      <w:proofErr w:type="gram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--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provider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="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Filament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Filament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FilamentServiceProvider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"</w:t>
      </w:r>
    </w:p>
    <w:p w:rsidR="00847750" w:rsidRDefault="007165FA" w:rsidP="00847750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3</w:t>
      </w:r>
      <w:r w:rsid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) Configuramos los usuarios y roles:</w:t>
      </w:r>
    </w:p>
    <w:p w:rsidR="00847750" w:rsidRDefault="00847750" w:rsidP="00847750">
      <w:pPr>
        <w:pStyle w:val="Prrafodelista"/>
        <w:numPr>
          <w:ilvl w:val="0"/>
          <w:numId w:val="14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USUARIOS:</w:t>
      </w:r>
    </w:p>
    <w:p w:rsidR="00847750" w:rsidRPr="00847750" w:rsidRDefault="00847750" w:rsidP="00847750">
      <w:pPr>
        <w:pStyle w:val="Prrafodelista"/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847750" w:rsidRDefault="00847750" w:rsidP="00847750">
      <w:pPr>
        <w:pStyle w:val="Prrafodelista"/>
        <w:numPr>
          <w:ilvl w:val="0"/>
          <w:numId w:val="13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Laravel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incluye por defecto una migración para la creación de la tabla </w:t>
      </w:r>
      <w:proofErr w:type="gram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de  usuarios</w:t>
      </w:r>
      <w:proofErr w:type="gram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. Asegúrate de que la migración de usuarios se haya ejecutado:</w:t>
      </w:r>
    </w:p>
    <w:p w:rsidR="00834949" w:rsidRPr="00847750" w:rsidRDefault="00834949" w:rsidP="00834949">
      <w:pPr>
        <w:pStyle w:val="Prrafodelista"/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847750" w:rsidRDefault="00847750" w:rsidP="00834949">
      <w:pPr>
        <w:pStyle w:val="Prrafodelista"/>
        <w:spacing w:before="0" w:after="100" w:afterAutospacing="1" w:line="240" w:lineRule="auto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php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artisan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migrate</w:t>
      </w:r>
      <w:proofErr w:type="spellEnd"/>
    </w:p>
    <w:p w:rsidR="00834949" w:rsidRPr="00834949" w:rsidRDefault="00834949" w:rsidP="00834949">
      <w:pPr>
        <w:pStyle w:val="Prrafodelista"/>
        <w:spacing w:before="0" w:after="100" w:afterAutospacing="1" w:line="240" w:lineRule="auto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:rsidR="00847750" w:rsidRDefault="00847750" w:rsidP="00847750">
      <w:pPr>
        <w:pStyle w:val="Prrafodelista"/>
        <w:numPr>
          <w:ilvl w:val="0"/>
          <w:numId w:val="12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Asegúrate de que tu modelo de usuario (App\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Models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User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) esté configurado correctamente y se extienda de 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Illuminate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Foundation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Auth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\</w:t>
      </w:r>
      <w:proofErr w:type="spellStart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User</w:t>
      </w:r>
      <w:proofErr w:type="spellEnd"/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.</w:t>
      </w:r>
    </w:p>
    <w:p w:rsidR="00847750" w:rsidRDefault="00847750" w:rsidP="00847750">
      <w:pPr>
        <w:pStyle w:val="Prrafodelista"/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847750" w:rsidRDefault="00847750" w:rsidP="00847750">
      <w:pPr>
        <w:pStyle w:val="Prrafodelista"/>
        <w:numPr>
          <w:ilvl w:val="0"/>
          <w:numId w:val="14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ROLES:</w:t>
      </w:r>
    </w:p>
    <w:p w:rsidR="00847750" w:rsidRDefault="00847750" w:rsidP="00847750">
      <w:pPr>
        <w:pStyle w:val="Prrafodelista"/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847750" w:rsidRDefault="00847750" w:rsidP="00847750">
      <w:pPr>
        <w:pStyle w:val="Prrafodelista"/>
        <w:numPr>
          <w:ilvl w:val="0"/>
          <w:numId w:val="12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847750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Si necesitas roles específicos de la aplicación, puedes crear una migración para la tabla de roles y ejecutarla:</w:t>
      </w:r>
    </w:p>
    <w:p w:rsidR="00847750" w:rsidRDefault="00847750" w:rsidP="00847750">
      <w:pPr>
        <w:pStyle w:val="Prrafodelista"/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847750" w:rsidRPr="00834949" w:rsidRDefault="00847750" w:rsidP="00847750">
      <w:pPr>
        <w:pStyle w:val="Prrafodelista"/>
        <w:spacing w:before="0" w:after="100" w:afterAutospacing="1" w:line="240" w:lineRule="auto"/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php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artisan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 xml:space="preserve"> </w:t>
      </w:r>
      <w:proofErr w:type="spellStart"/>
      <w:proofErr w:type="gram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make:migration</w:t>
      </w:r>
      <w:proofErr w:type="spellEnd"/>
      <w:proofErr w:type="gram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highlight w:val="darkGray"/>
          <w:shd w:val="clear" w:color="auto" w:fill="F7F7F8"/>
        </w:rPr>
        <w:t>create_roles_table</w:t>
      </w:r>
      <w:proofErr w:type="spellEnd"/>
    </w:p>
    <w:p w:rsidR="00ED5C1A" w:rsidRDefault="00ED5C1A" w:rsidP="00ED5C1A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</w:p>
    <w:p w:rsidR="00ED5C1A" w:rsidRDefault="007165FA" w:rsidP="00ED5C1A">
      <w:p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lastRenderedPageBreak/>
        <w:t>4</w:t>
      </w:r>
      <w:r w:rsidR="00834949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) Al entrar en</w:t>
      </w:r>
      <w:r w:rsidR="00ED5C1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</w:t>
      </w:r>
      <w:hyperlink r:id="rId9" w:history="1">
        <w:r w:rsidR="00834949" w:rsidRPr="00055E31">
          <w:rPr>
            <w:rStyle w:val="Hipervnculo"/>
            <w:rFonts w:ascii="Calibri" w:eastAsia="Times New Roman" w:hAnsi="Calibri" w:cs="Calibri"/>
            <w:sz w:val="24"/>
            <w:szCs w:val="24"/>
            <w:lang w:eastAsia="es-ES"/>
          </w:rPr>
          <w:t>http://localhost:8000/admin</w:t>
        </w:r>
      </w:hyperlink>
      <w:r w:rsidR="00834949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vamos a encontrar un inicio de sesión, para crear las credenciales de usuario y contraseña para entrar debemos hacer lo siguiente: </w:t>
      </w:r>
    </w:p>
    <w:p w:rsidR="00834949" w:rsidRPr="00834949" w:rsidRDefault="00834949" w:rsidP="00834949">
      <w:pPr>
        <w:pStyle w:val="Prrafodelista"/>
        <w:numPr>
          <w:ilvl w:val="0"/>
          <w:numId w:val="12"/>
        </w:numPr>
        <w:spacing w:before="0" w:after="100" w:afterAutospacing="1" w:line="240" w:lineRule="auto"/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834949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Nos vamos al archivo</w:t>
      </w:r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code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database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seeders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AdminUserSeeder.php</w:t>
      </w:r>
      <w:proofErr w:type="spellEnd"/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Dentro del archivo tenemos que poner en el run: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public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function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gram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run(</w:t>
      </w:r>
      <w:proofErr w:type="gram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) { 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gram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DB::</w:t>
      </w:r>
      <w:proofErr w:type="spellStart"/>
      <w:proofErr w:type="gram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table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('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users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')-&gt;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insert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([ 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name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 =&gt; '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Admin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User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', 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'email' =&gt; 'admin@example.com', 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password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' =&gt; </w:t>
      </w:r>
      <w:proofErr w:type="gram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Hash::</w:t>
      </w:r>
      <w:proofErr w:type="spellStart"/>
      <w:proofErr w:type="gram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make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('</w:t>
      </w:r>
      <w:proofErr w:type="spellStart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password</w:t>
      </w:r>
      <w:proofErr w:type="spellEnd"/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'),</w:t>
      </w:r>
    </w:p>
    <w:p w:rsidR="007165FA" w:rsidRDefault="00834949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]);</w:t>
      </w:r>
    </w:p>
    <w:p w:rsidR="007165FA" w:rsidRDefault="007165FA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 w:rsidR="00834949" w:rsidRPr="00834949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br/>
      </w:r>
    </w:p>
    <w:p w:rsidR="007165FA" w:rsidRDefault="007165FA" w:rsidP="007165FA">
      <w:pPr>
        <w:pStyle w:val="Ttulo1"/>
        <w:rPr>
          <w:noProof/>
        </w:rPr>
      </w:pPr>
      <w:bookmarkStart w:id="4" w:name="_Toc150947211"/>
      <w:r>
        <w:rPr>
          <w:noProof/>
        </w:rPr>
        <w:t>DEFINIR LAS RUTAS</w:t>
      </w:r>
      <w:bookmarkEnd w:id="4"/>
      <w:r>
        <w:rPr>
          <w:noProof/>
        </w:rPr>
        <w:t xml:space="preserve"> </w:t>
      </w:r>
    </w:p>
    <w:p w:rsidR="007165FA" w:rsidRPr="007165FA" w:rsidRDefault="007165FA" w:rsidP="00834949">
      <w:pPr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Definir Rutas Básicas</w:t>
      </w: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para crear nuestro propio menú personalizado</w:t>
      </w:r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: Puedes definir rutas para diferentes URL en tu aplicación. Por ejemplo:</w:t>
      </w:r>
    </w:p>
    <w:p w:rsidR="007165FA" w:rsidRDefault="007165FA" w:rsidP="00834949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routes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web.php</w:t>
      </w:r>
      <w:proofErr w:type="spellEnd"/>
    </w:p>
    <w:p w:rsidR="007165FA" w:rsidRDefault="007165FA" w:rsidP="00834949">
      <w:pPr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Cuando alguien visita la URL base (/), se mostrará la vista llamada '</w:t>
      </w:r>
      <w:proofErr w:type="spellStart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welcome</w:t>
      </w:r>
      <w:proofErr w:type="spellEnd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', y cuando visitan '/</w:t>
      </w:r>
      <w:proofErr w:type="spellStart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about</w:t>
      </w:r>
      <w:proofErr w:type="spellEnd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', se mostrará la vista '</w:t>
      </w:r>
      <w:proofErr w:type="spellStart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about</w:t>
      </w:r>
      <w:proofErr w:type="spellEnd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'.</w:t>
      </w: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Por ejemplo:</w:t>
      </w: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proofErr w:type="gram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Route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::</w:t>
      </w:r>
      <w:proofErr w:type="spellStart"/>
      <w:proofErr w:type="gram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get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('/',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function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() {</w:t>
      </w: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return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view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('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welcome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');</w:t>
      </w: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});</w:t>
      </w: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proofErr w:type="gram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Route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::</w:t>
      </w:r>
      <w:proofErr w:type="spellStart"/>
      <w:proofErr w:type="gram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get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('/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about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',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function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() {</w:t>
      </w:r>
    </w:p>
    <w:p w:rsidR="007165FA" w:rsidRP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  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return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view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('</w:t>
      </w:r>
      <w:proofErr w:type="spellStart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about</w:t>
      </w:r>
      <w:proofErr w:type="spellEnd"/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');</w:t>
      </w:r>
    </w:p>
    <w:p w:rsid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 w:rsidRPr="007165FA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});</w:t>
      </w:r>
    </w:p>
    <w:p w:rsid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</w:p>
    <w:p w:rsidR="007165FA" w:rsidRDefault="007165FA" w:rsidP="007165FA">
      <w:pP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  <w:t>CREAR BBDD</w:t>
      </w:r>
    </w:p>
    <w:p w:rsidR="007165FA" w:rsidRDefault="007165FA" w:rsidP="007165FA">
      <w:pPr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lastRenderedPageBreak/>
        <w:t xml:space="preserve">Si aún no has ejecutado las migraciones de </w:t>
      </w:r>
      <w:proofErr w:type="spellStart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Laravel</w:t>
      </w:r>
      <w:proofErr w:type="spellEnd"/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, ejecútalas para configurar la base de datos</w:t>
      </w:r>
      <w:r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 xml:space="preserve"> con el siguiente comando</w:t>
      </w:r>
      <w:r w:rsidRPr="007165FA">
        <w:rPr>
          <w:rFonts w:ascii="Calibri" w:eastAsia="Times New Roman" w:hAnsi="Calibri" w:cs="Calibri"/>
          <w:color w:val="auto"/>
          <w:sz w:val="24"/>
          <w:szCs w:val="24"/>
          <w:lang w:eastAsia="es-ES"/>
        </w:rPr>
        <w:t>:</w:t>
      </w:r>
    </w:p>
    <w:p w:rsidR="007165FA" w:rsidRPr="007165FA" w:rsidRDefault="007165FA" w:rsidP="007165FA">
      <w:pPr>
        <w:rPr>
          <w:rFonts w:ascii="Calibri" w:eastAsia="Times New Roman" w:hAnsi="Calibri" w:cs="Calibri"/>
          <w:color w:val="auto"/>
          <w:sz w:val="24"/>
          <w:szCs w:val="24"/>
          <w:lang w:eastAsia="es-ES"/>
        </w:rPr>
      </w:pPr>
      <w:proofErr w:type="spellStart"/>
      <w:r w:rsidRPr="00DA66F6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php</w:t>
      </w:r>
      <w:proofErr w:type="spellEnd"/>
      <w:r w:rsidRPr="00DA66F6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DA66F6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artisan</w:t>
      </w:r>
      <w:proofErr w:type="spellEnd"/>
      <w:r w:rsidRPr="00DA66F6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 xml:space="preserve"> </w:t>
      </w:r>
      <w:proofErr w:type="spellStart"/>
      <w:r w:rsidRPr="00DA66F6">
        <w:rPr>
          <w:rFonts w:ascii="Calibri" w:eastAsia="Times New Roman" w:hAnsi="Calibri" w:cs="Calibri"/>
          <w:color w:val="auto"/>
          <w:sz w:val="24"/>
          <w:szCs w:val="24"/>
          <w:highlight w:val="darkGray"/>
          <w:lang w:eastAsia="es-ES"/>
        </w:rPr>
        <w:t>migrate</w:t>
      </w:r>
      <w:proofErr w:type="spellEnd"/>
    </w:p>
    <w:sectPr w:rsidR="007165FA" w:rsidRPr="007165FA" w:rsidSect="0089714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1D" w:rsidRDefault="0024251D" w:rsidP="00C6554A">
      <w:pPr>
        <w:spacing w:before="0" w:after="0" w:line="240" w:lineRule="auto"/>
      </w:pPr>
      <w:r>
        <w:separator/>
      </w:r>
    </w:p>
  </w:endnote>
  <w:endnote w:type="continuationSeparator" w:id="0">
    <w:p w:rsidR="0024251D" w:rsidRDefault="002425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5A54A5">
      <w:rPr>
        <w:noProof/>
        <w:lang w:bidi="es-ES"/>
      </w:rPr>
      <w:t>4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1D" w:rsidRDefault="0024251D" w:rsidP="00C6554A">
      <w:pPr>
        <w:spacing w:before="0" w:after="0" w:line="240" w:lineRule="auto"/>
      </w:pPr>
      <w:r>
        <w:separator/>
      </w:r>
    </w:p>
  </w:footnote>
  <w:footnote w:type="continuationSeparator" w:id="0">
    <w:p w:rsidR="0024251D" w:rsidRDefault="0024251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425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425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4251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2706868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3B6152"/>
    <w:multiLevelType w:val="hybridMultilevel"/>
    <w:tmpl w:val="9CE8DC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742B2"/>
    <w:multiLevelType w:val="hybridMultilevel"/>
    <w:tmpl w:val="E8083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557"/>
    <w:multiLevelType w:val="hybridMultilevel"/>
    <w:tmpl w:val="63088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27CB"/>
    <w:multiLevelType w:val="hybridMultilevel"/>
    <w:tmpl w:val="73446060"/>
    <w:lvl w:ilvl="0" w:tplc="8946A2C8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8B3698"/>
    <w:multiLevelType w:val="hybridMultilevel"/>
    <w:tmpl w:val="28FE2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5E84"/>
    <w:multiLevelType w:val="hybridMultilevel"/>
    <w:tmpl w:val="E4448B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D41C5"/>
    <w:multiLevelType w:val="hybridMultilevel"/>
    <w:tmpl w:val="DD909DF6"/>
    <w:lvl w:ilvl="0" w:tplc="088E760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44FE3"/>
    <w:multiLevelType w:val="hybridMultilevel"/>
    <w:tmpl w:val="44CA8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D6283"/>
    <w:multiLevelType w:val="hybridMultilevel"/>
    <w:tmpl w:val="1DEAF2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80B45"/>
    <w:multiLevelType w:val="hybridMultilevel"/>
    <w:tmpl w:val="B1A2058E"/>
    <w:lvl w:ilvl="0" w:tplc="29DE7B46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B25365"/>
    <w:multiLevelType w:val="hybridMultilevel"/>
    <w:tmpl w:val="047A3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501A8"/>
    <w:multiLevelType w:val="hybridMultilevel"/>
    <w:tmpl w:val="9776F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01921"/>
    <w:rsid w:val="00021B10"/>
    <w:rsid w:val="00026236"/>
    <w:rsid w:val="000509ED"/>
    <w:rsid w:val="000A06C4"/>
    <w:rsid w:val="000E7CDE"/>
    <w:rsid w:val="00110EB3"/>
    <w:rsid w:val="001241CC"/>
    <w:rsid w:val="001313AB"/>
    <w:rsid w:val="001953B6"/>
    <w:rsid w:val="001B7FAB"/>
    <w:rsid w:val="001F38A2"/>
    <w:rsid w:val="0020606D"/>
    <w:rsid w:val="002317F0"/>
    <w:rsid w:val="00233F6C"/>
    <w:rsid w:val="0024251D"/>
    <w:rsid w:val="002554CD"/>
    <w:rsid w:val="00261720"/>
    <w:rsid w:val="002629FB"/>
    <w:rsid w:val="00285593"/>
    <w:rsid w:val="00293B83"/>
    <w:rsid w:val="002B3237"/>
    <w:rsid w:val="002B4294"/>
    <w:rsid w:val="002C13A0"/>
    <w:rsid w:val="002C1FA0"/>
    <w:rsid w:val="002D03C1"/>
    <w:rsid w:val="002E572A"/>
    <w:rsid w:val="0032238E"/>
    <w:rsid w:val="00333D0D"/>
    <w:rsid w:val="003D555A"/>
    <w:rsid w:val="003D7148"/>
    <w:rsid w:val="003D7F1C"/>
    <w:rsid w:val="003F1A80"/>
    <w:rsid w:val="004C049F"/>
    <w:rsid w:val="004C7697"/>
    <w:rsid w:val="005000E2"/>
    <w:rsid w:val="0051785D"/>
    <w:rsid w:val="00560BD7"/>
    <w:rsid w:val="005A54A5"/>
    <w:rsid w:val="005B415A"/>
    <w:rsid w:val="005B7390"/>
    <w:rsid w:val="0064294D"/>
    <w:rsid w:val="00653263"/>
    <w:rsid w:val="006A3CE7"/>
    <w:rsid w:val="006C6880"/>
    <w:rsid w:val="007030CC"/>
    <w:rsid w:val="007156A8"/>
    <w:rsid w:val="007165FA"/>
    <w:rsid w:val="007245A6"/>
    <w:rsid w:val="00764A4F"/>
    <w:rsid w:val="007F51F3"/>
    <w:rsid w:val="00814870"/>
    <w:rsid w:val="00834949"/>
    <w:rsid w:val="00847750"/>
    <w:rsid w:val="00882926"/>
    <w:rsid w:val="0089714F"/>
    <w:rsid w:val="008A6775"/>
    <w:rsid w:val="008C52E7"/>
    <w:rsid w:val="008E5E60"/>
    <w:rsid w:val="009439B7"/>
    <w:rsid w:val="00957BFE"/>
    <w:rsid w:val="009679B1"/>
    <w:rsid w:val="00986062"/>
    <w:rsid w:val="009F2580"/>
    <w:rsid w:val="00A72041"/>
    <w:rsid w:val="00A73BC6"/>
    <w:rsid w:val="00A75DC7"/>
    <w:rsid w:val="00A97A24"/>
    <w:rsid w:val="00AB5993"/>
    <w:rsid w:val="00B20504"/>
    <w:rsid w:val="00B338B9"/>
    <w:rsid w:val="00B92096"/>
    <w:rsid w:val="00BB1083"/>
    <w:rsid w:val="00BF5557"/>
    <w:rsid w:val="00C55753"/>
    <w:rsid w:val="00C6554A"/>
    <w:rsid w:val="00CB0705"/>
    <w:rsid w:val="00D567AD"/>
    <w:rsid w:val="00DA66F6"/>
    <w:rsid w:val="00DC1385"/>
    <w:rsid w:val="00DD1EC0"/>
    <w:rsid w:val="00E07A15"/>
    <w:rsid w:val="00E30FBA"/>
    <w:rsid w:val="00E33C31"/>
    <w:rsid w:val="00E3401F"/>
    <w:rsid w:val="00E53B7C"/>
    <w:rsid w:val="00E73008"/>
    <w:rsid w:val="00EA0D0A"/>
    <w:rsid w:val="00EA492A"/>
    <w:rsid w:val="00ED5C1A"/>
    <w:rsid w:val="00ED5DCE"/>
    <w:rsid w:val="00ED7C44"/>
    <w:rsid w:val="00EF6FB0"/>
    <w:rsid w:val="00F02FC2"/>
    <w:rsid w:val="00F41174"/>
    <w:rsid w:val="00F87C04"/>
    <w:rsid w:val="00F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11F2677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A72041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  <w:lang w:eastAsia="es-ES"/>
    </w:rPr>
  </w:style>
  <w:style w:type="character" w:customStyle="1" w:styleId="SubttuloCar">
    <w:name w:val="Subtítulo Car"/>
    <w:basedOn w:val="Fuentedeprrafopredeter"/>
    <w:link w:val="Subttulo"/>
    <w:uiPriority w:val="3"/>
    <w:rsid w:val="00A72041"/>
    <w:rPr>
      <w:rFonts w:asciiTheme="majorHAnsi" w:eastAsiaTheme="majorEastAsia" w:hAnsiTheme="majorHAnsi" w:cstheme="majorBidi"/>
      <w:caps/>
      <w:sz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75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61720"/>
    <w:pPr>
      <w:spacing w:after="120" w:line="240" w:lineRule="auto"/>
    </w:pPr>
    <w:rPr>
      <w:rFonts w:cstheme="minorHAnsi"/>
      <w:b/>
      <w:bCs/>
      <w:caps/>
      <w:color w:val="auto"/>
      <w:sz w:val="20"/>
      <w:szCs w:val="20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A72041"/>
    <w:pPr>
      <w:spacing w:after="100"/>
      <w:ind w:left="220"/>
    </w:pPr>
  </w:style>
  <w:style w:type="character" w:customStyle="1" w:styleId="hljs-keyword">
    <w:name w:val="hljs-keyword"/>
    <w:basedOn w:val="Fuentedeprrafopredeter"/>
    <w:rsid w:val="00834949"/>
  </w:style>
  <w:style w:type="character" w:customStyle="1" w:styleId="hljs-function">
    <w:name w:val="hljs-function"/>
    <w:basedOn w:val="Fuentedeprrafopredeter"/>
    <w:rsid w:val="00834949"/>
  </w:style>
  <w:style w:type="character" w:customStyle="1" w:styleId="hljs-title">
    <w:name w:val="hljs-title"/>
    <w:basedOn w:val="Fuentedeprrafopredeter"/>
    <w:rsid w:val="00834949"/>
  </w:style>
  <w:style w:type="character" w:customStyle="1" w:styleId="hljs-string">
    <w:name w:val="hljs-string"/>
    <w:basedOn w:val="Fuentedeprrafopredeter"/>
    <w:rsid w:val="0083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660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99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1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5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42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045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dm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00/adm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FB2C7-3969-43CD-B462-D487B282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481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47</cp:revision>
  <cp:lastPrinted>2023-11-04T12:29:00Z</cp:lastPrinted>
  <dcterms:created xsi:type="dcterms:W3CDTF">2022-11-11T00:07:00Z</dcterms:created>
  <dcterms:modified xsi:type="dcterms:W3CDTF">2023-11-15T12:26:00Z</dcterms:modified>
</cp:coreProperties>
</file>